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2E" w:rsidRDefault="003C5F99" w:rsidP="003C5F99">
      <w:pPr>
        <w:pStyle w:val="Heading1"/>
      </w:pPr>
      <w:r>
        <w:t>Build setup</w:t>
      </w:r>
    </w:p>
    <w:p w:rsidR="00D35166" w:rsidRDefault="00D35166" w:rsidP="00D35166">
      <w:pPr>
        <w:pStyle w:val="Heading2"/>
      </w:pPr>
    </w:p>
    <w:p w:rsidR="00D35166" w:rsidRDefault="00D35166" w:rsidP="00D35166">
      <w:pPr>
        <w:pStyle w:val="Heading2"/>
      </w:pPr>
      <w:r>
        <w:t>Workflow</w:t>
      </w:r>
    </w:p>
    <w:p w:rsidR="00D35166" w:rsidRDefault="00D35166" w:rsidP="00D35166"/>
    <w:p w:rsidR="00D35166" w:rsidRDefault="00D35166" w:rsidP="00D35166">
      <w:r>
        <w:t>Our work flow for build is as follows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 xml:space="preserve">Run maven locally with goal as clean, compile, test 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Commit code to github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 xml:space="preserve">Jenkins picks up change 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Jenkins runs maven with goals clean, compile, test</w:t>
      </w:r>
    </w:p>
    <w:p w:rsidR="00D35166" w:rsidRDefault="00D35166" w:rsidP="00D35166">
      <w:pPr>
        <w:pStyle w:val="ListParagraph"/>
        <w:numPr>
          <w:ilvl w:val="0"/>
          <w:numId w:val="2"/>
        </w:numPr>
      </w:pPr>
      <w:r>
        <w:t>If build fails, check Jenkins logs</w:t>
      </w:r>
    </w:p>
    <w:p w:rsidR="00D35166" w:rsidRPr="00D35166" w:rsidRDefault="00D35166" w:rsidP="00D35166">
      <w:pPr>
        <w:pStyle w:val="ListParagraph"/>
        <w:numPr>
          <w:ilvl w:val="0"/>
          <w:numId w:val="2"/>
        </w:numPr>
      </w:pPr>
      <w:r>
        <w:t xml:space="preserve">Debug till Jenkins passes </w:t>
      </w:r>
    </w:p>
    <w:p w:rsidR="003C5F99" w:rsidRDefault="003C5F99" w:rsidP="003C5F99"/>
    <w:p w:rsidR="003C5F99" w:rsidRDefault="003C5F99" w:rsidP="003C5F99">
      <w:pPr>
        <w:pStyle w:val="Heading2"/>
      </w:pPr>
      <w:r>
        <w:t>Maven</w:t>
      </w:r>
    </w:p>
    <w:p w:rsidR="003C5F99" w:rsidRDefault="003C5F99" w:rsidP="003C5F99">
      <w:r>
        <w:t xml:space="preserve">We use Maven as our build system. </w:t>
      </w:r>
    </w:p>
    <w:p w:rsidR="003C5F99" w:rsidRDefault="003C5F99" w:rsidP="003C5F99">
      <w:r>
        <w:t>We choose maven due to its dependency management and flexibility. Maven runs all of our unit tests and compiles and packages our project.</w:t>
      </w:r>
    </w:p>
    <w:p w:rsidR="004E5E68" w:rsidRDefault="004E5E68" w:rsidP="003C5F99"/>
    <w:p w:rsidR="004E5E68" w:rsidRDefault="004E5E68" w:rsidP="003C5F99">
      <w:r>
        <w:t>Plugins</w:t>
      </w:r>
    </w:p>
    <w:p w:rsidR="004E5E68" w:rsidRDefault="004E5E68" w:rsidP="004E5E68">
      <w:pPr>
        <w:pStyle w:val="ListParagraph"/>
        <w:numPr>
          <w:ilvl w:val="0"/>
          <w:numId w:val="3"/>
        </w:numPr>
      </w:pPr>
      <w:r>
        <w:t>Maven shade – to build executable jar</w:t>
      </w:r>
    </w:p>
    <w:p w:rsidR="004E5E68" w:rsidRDefault="004E5E68" w:rsidP="004E5E68">
      <w:pPr>
        <w:pStyle w:val="ListParagraph"/>
        <w:numPr>
          <w:ilvl w:val="0"/>
          <w:numId w:val="3"/>
        </w:numPr>
      </w:pPr>
      <w:r>
        <w:t>Maven resources – to copy requires resources into the target folder</w:t>
      </w:r>
    </w:p>
    <w:p w:rsidR="004E5E68" w:rsidRDefault="004E5E68" w:rsidP="004E5E68">
      <w:pPr>
        <w:pStyle w:val="ListParagraph"/>
        <w:numPr>
          <w:ilvl w:val="0"/>
          <w:numId w:val="3"/>
        </w:numPr>
      </w:pPr>
      <w:r>
        <w:t xml:space="preserve">Maven inbuilt </w:t>
      </w:r>
      <w:proofErr w:type="spellStart"/>
      <w:r>
        <w:t>junit</w:t>
      </w:r>
      <w:proofErr w:type="spellEnd"/>
      <w:r>
        <w:t xml:space="preserve"> </w:t>
      </w:r>
    </w:p>
    <w:p w:rsidR="003C5F99" w:rsidRDefault="003C5F99" w:rsidP="003C5F99">
      <w:bookmarkStart w:id="0" w:name="_GoBack"/>
      <w:bookmarkEnd w:id="0"/>
    </w:p>
    <w:p w:rsidR="003C5F99" w:rsidRDefault="003C5F99" w:rsidP="003C5F99"/>
    <w:p w:rsidR="003C5F99" w:rsidRDefault="003C5F99" w:rsidP="003C5F99">
      <w:r>
        <w:t>POM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&lt;project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"http://maven.apache.org/POM/4.0.0"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"http://www.w3.org/2001/XMLSchema-instance"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"http://maven.apache.org/POM/4.0.0 http://maven.apache.org/xsd/maven-4.0.0.xsd"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modelVersion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4.0.0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modelVersion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sept-assignment-1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sept-assignment-1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0.0.1-SNAPSHOT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&lt;build&gt;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src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testSourceDirectory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src</w:t>
      </w:r>
      <w:proofErr w:type="spell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/com/sept01/tests/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testSourceDirectory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maven-compiler-plugin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&lt;source&gt;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1.8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&lt;target&gt;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1.8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&lt;/target&gt;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proofErr w:type="gram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org.apache.maven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.plugins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maven-shade-plugin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2.4.3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&lt;phase&gt;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package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&lt;/phase&gt;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shade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&lt;transformers&gt;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&lt;transformer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FF0000"/>
          <w:sz w:val="20"/>
          <w:szCs w:val="20"/>
        </w:rPr>
        <w:t>implementation</w:t>
      </w:r>
      <w:r w:rsidRPr="003C5F9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gramStart"/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org.apache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.maven.plugins.shade.resource.ManifestResourceTransformer"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mainClass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com.sept</w:t>
      </w:r>
      <w:proofErr w:type="gram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01.main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.WISApplication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mainClass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&lt;/transformer&gt;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&lt;/transformers&gt;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maven-resources-plugin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3.0.0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&lt;id&gt;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copy-resources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&lt;/id&gt;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here the phase you need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&lt;phase&gt;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validate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&lt;/phase&gt;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&lt;goal&gt;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copy-resources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&lt;/goals&gt;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&lt;configuration&gt;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outputDirectory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${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basedir</w:t>
      </w:r>
      <w:proofErr w:type="spell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}/target/images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outputDirectory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&lt;resources&gt;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&lt;resource&gt;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&lt;directory&gt;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images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&lt;/directory&gt;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&lt;filtering&gt;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&lt;/filtering&gt;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&lt;/resource&gt;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&lt;/resources&gt;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&lt;/configuration&gt;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&lt;/executions&gt;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&lt;/plugins&gt;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&lt;/build&gt;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&lt;dependencies&gt;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org.jsoup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jsoup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1.9.2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org.jfree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jfreechart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1.0.19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org.jfree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jcommon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1.0.23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junit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junit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4.12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http://mvnrepository.com/artifact/org.json/json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org.json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20160212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proofErr w:type="gramEnd"/>
      <w:r w:rsidRPr="003C5F9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http://mvnrepository.com/artifact/com.eclipsesource.minimal-json/minimal-json --&gt;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com.eclipsesource.minimal</w:t>
      </w:r>
      <w:proofErr w:type="gramEnd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groupId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minimal-</w:t>
      </w:r>
      <w:proofErr w:type="spellStart"/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artifactId</w:t>
      </w:r>
      <w:proofErr w:type="spellEnd"/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&lt;version&gt;</w:t>
      </w: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0.9.4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&lt;/version&gt;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&lt;/dependency&gt;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&lt;/dependencies&gt;</w:t>
      </w:r>
    </w:p>
    <w:p w:rsidR="003C5F99" w:rsidRPr="003C5F99" w:rsidRDefault="003C5F99" w:rsidP="003C5F9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C5F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3C5F99" w:rsidRPr="003C5F99" w:rsidRDefault="003C5F99" w:rsidP="003C5F9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C5F99">
        <w:rPr>
          <w:rFonts w:ascii="Courier New" w:eastAsia="Times New Roman" w:hAnsi="Courier New" w:cs="Courier New"/>
          <w:color w:val="0000FF"/>
          <w:sz w:val="20"/>
          <w:szCs w:val="20"/>
        </w:rPr>
        <w:t>&lt;/project&gt;</w:t>
      </w:r>
    </w:p>
    <w:p w:rsidR="003C5F99" w:rsidRDefault="003C5F99" w:rsidP="003C5F99"/>
    <w:p w:rsidR="003C5F99" w:rsidRDefault="003C5F99" w:rsidP="003C5F99">
      <w:pPr>
        <w:pStyle w:val="Heading2"/>
      </w:pPr>
      <w:r>
        <w:t>Jenkins</w:t>
      </w:r>
    </w:p>
    <w:p w:rsidR="00283170" w:rsidRDefault="003C5F99" w:rsidP="003C5F99">
      <w:r>
        <w:t xml:space="preserve">We chose Jenkins for our build server. We have this running a small netbook running Ubuntu. </w:t>
      </w:r>
      <w:r>
        <w:br/>
        <w:t>Jenkins build and executes the maven build wit</w:t>
      </w:r>
      <w:r w:rsidR="00283170">
        <w:t xml:space="preserve">h the goals clean compile test. Jenkins will change the build to failed if any part of the maven builds fails including any tests. It </w:t>
      </w:r>
      <w:r w:rsidR="00B9676A">
        <w:t>builds</w:t>
      </w:r>
      <w:r w:rsidR="00283170">
        <w:t xml:space="preserve"> every couple hours as well as when a commit is pushed and no current build is running.</w:t>
      </w:r>
    </w:p>
    <w:p w:rsidR="00283170" w:rsidRDefault="00283170" w:rsidP="003C5F99"/>
    <w:p w:rsidR="00283170" w:rsidRDefault="00283170" w:rsidP="003C5F99">
      <w:r>
        <w:t xml:space="preserve">Accessible at wolfzimmermann.ddns.net:8080 </w:t>
      </w:r>
    </w:p>
    <w:p w:rsidR="00283170" w:rsidRDefault="00283170" w:rsidP="003C5F99"/>
    <w:p w:rsidR="00283170" w:rsidRPr="003C5F99" w:rsidRDefault="00283170" w:rsidP="003C5F99"/>
    <w:sectPr w:rsidR="00283170" w:rsidRPr="003C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F8C"/>
    <w:multiLevelType w:val="hybridMultilevel"/>
    <w:tmpl w:val="33E8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23DC"/>
    <w:multiLevelType w:val="hybridMultilevel"/>
    <w:tmpl w:val="B6E6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B345F"/>
    <w:multiLevelType w:val="hybridMultilevel"/>
    <w:tmpl w:val="89F4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99"/>
    <w:rsid w:val="0021472E"/>
    <w:rsid w:val="00283170"/>
    <w:rsid w:val="003C5F99"/>
    <w:rsid w:val="004E5E68"/>
    <w:rsid w:val="00B9676A"/>
    <w:rsid w:val="00D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46E9"/>
  <w15:chartTrackingRefBased/>
  <w15:docId w15:val="{F87DE7F9-56DF-4FF0-9146-04D3073A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3C5F9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C5F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C5F9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C5F9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3C5F9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C5F9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z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27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zimmermann</dc:creator>
  <cp:keywords/>
  <dc:description/>
  <cp:lastModifiedBy>wolf zimmermann</cp:lastModifiedBy>
  <cp:revision>3</cp:revision>
  <dcterms:created xsi:type="dcterms:W3CDTF">2016-05-29T10:48:00Z</dcterms:created>
  <dcterms:modified xsi:type="dcterms:W3CDTF">2016-05-29T11:15:00Z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